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46B8" w14:textId="77777777" w:rsidR="007F0B7B" w:rsidRDefault="007F0B7B" w:rsidP="007F0B7B"/>
    <w:p w14:paraId="192BDBCF" w14:textId="77777777" w:rsidR="007F0B7B" w:rsidRDefault="007F0B7B" w:rsidP="007F0B7B">
      <w:proofErr w:type="spellStart"/>
      <w:r>
        <w:t>mysql</w:t>
      </w:r>
      <w:proofErr w:type="spellEnd"/>
      <w:r>
        <w:t>&gt; USE MYDATA;</w:t>
      </w:r>
    </w:p>
    <w:p w14:paraId="429C5B4E" w14:textId="5830CA67" w:rsidR="007F0B7B" w:rsidRDefault="007F0B7B" w:rsidP="007F0B7B">
      <w:r>
        <w:t>Database changed</w:t>
      </w:r>
    </w:p>
    <w:p w14:paraId="62D1AC9B" w14:textId="0CD4C78B" w:rsidR="007F0B7B" w:rsidRDefault="007F0B7B" w:rsidP="007F0B7B">
      <w:r>
        <w:t xml:space="preserve">--Create </w:t>
      </w:r>
      <w:proofErr w:type="gramStart"/>
      <w:r>
        <w:t>a  table</w:t>
      </w:r>
      <w:proofErr w:type="gramEnd"/>
      <w:r>
        <w:t>:</w:t>
      </w:r>
    </w:p>
    <w:p w14:paraId="0367A7A4" w14:textId="77777777" w:rsidR="007F0B7B" w:rsidRDefault="007F0B7B" w:rsidP="007F0B7B">
      <w:proofErr w:type="spellStart"/>
      <w:r>
        <w:t>mysql</w:t>
      </w:r>
      <w:proofErr w:type="spellEnd"/>
      <w:r>
        <w:t>&gt; CREATE TABLE Employees (</w:t>
      </w:r>
    </w:p>
    <w:p w14:paraId="3A96EC0F" w14:textId="77777777" w:rsidR="007F0B7B" w:rsidRDefault="007F0B7B" w:rsidP="007F0B7B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14:paraId="4AEADF1A" w14:textId="77777777" w:rsidR="007F0B7B" w:rsidRDefault="007F0B7B" w:rsidP="007F0B7B">
      <w:r>
        <w:t xml:space="preserve">    -&gt;     Name VARCHAR(100) NOT NULL,</w:t>
      </w:r>
    </w:p>
    <w:p w14:paraId="2F7DD89D" w14:textId="77777777" w:rsidR="007F0B7B" w:rsidRDefault="007F0B7B" w:rsidP="007F0B7B">
      <w:r>
        <w:t xml:space="preserve">    -&gt;     Age INT,</w:t>
      </w:r>
    </w:p>
    <w:p w14:paraId="09EBD5A8" w14:textId="77777777" w:rsidR="007F0B7B" w:rsidRDefault="007F0B7B" w:rsidP="007F0B7B">
      <w:r>
        <w:t xml:space="preserve">    -&gt;     Department </w:t>
      </w:r>
      <w:proofErr w:type="gramStart"/>
      <w:r>
        <w:t>VARCHAR(</w:t>
      </w:r>
      <w:proofErr w:type="gramEnd"/>
      <w:r>
        <w:t>50),</w:t>
      </w:r>
    </w:p>
    <w:p w14:paraId="3770409C" w14:textId="77777777" w:rsidR="007F0B7B" w:rsidRDefault="007F0B7B" w:rsidP="007F0B7B">
      <w:r>
        <w:t xml:space="preserve">    -&gt;     Salary </w:t>
      </w:r>
      <w:proofErr w:type="gramStart"/>
      <w:r>
        <w:t>DECIMAL(</w:t>
      </w:r>
      <w:proofErr w:type="gramEnd"/>
      <w:r>
        <w:t>10, 2),</w:t>
      </w:r>
    </w:p>
    <w:p w14:paraId="686B6B73" w14:textId="77777777" w:rsidR="007F0B7B" w:rsidRDefault="007F0B7B" w:rsidP="007F0B7B">
      <w:r>
        <w:t xml:space="preserve">    -&gt;     </w:t>
      </w:r>
      <w:proofErr w:type="spellStart"/>
      <w:r>
        <w:t>JoiningDate</w:t>
      </w:r>
      <w:proofErr w:type="spellEnd"/>
      <w:r>
        <w:t xml:space="preserve"> DATE,</w:t>
      </w:r>
    </w:p>
    <w:p w14:paraId="7C05FF41" w14:textId="77777777" w:rsidR="007F0B7B" w:rsidRDefault="007F0B7B" w:rsidP="007F0B7B">
      <w:r>
        <w:t xml:space="preserve">    -&gt;     City </w:t>
      </w:r>
      <w:proofErr w:type="gramStart"/>
      <w:r>
        <w:t>VARCHAR(</w:t>
      </w:r>
      <w:proofErr w:type="gramEnd"/>
      <w:r>
        <w:t>50)</w:t>
      </w:r>
    </w:p>
    <w:p w14:paraId="0D1E50B6" w14:textId="77777777" w:rsidR="007F0B7B" w:rsidRDefault="007F0B7B" w:rsidP="007F0B7B">
      <w:r>
        <w:t xml:space="preserve">    -&gt; );</w:t>
      </w:r>
    </w:p>
    <w:p w14:paraId="5F0AFF67" w14:textId="77777777" w:rsidR="007F0B7B" w:rsidRDefault="007F0B7B" w:rsidP="007F0B7B">
      <w:r>
        <w:t>Query OK, 0 rows affected (0.05 sec)</w:t>
      </w:r>
    </w:p>
    <w:p w14:paraId="1497D080" w14:textId="3453A368" w:rsidR="007F0B7B" w:rsidRDefault="007F0B7B" w:rsidP="007F0B7B">
      <w:r>
        <w:t xml:space="preserve">--Question </w:t>
      </w:r>
      <w:proofErr w:type="gramStart"/>
      <w:r>
        <w:t>2:Insert</w:t>
      </w:r>
      <w:proofErr w:type="gramEnd"/>
      <w:r>
        <w:t xml:space="preserve"> at least 10 records into the Employees table with sample data.</w:t>
      </w:r>
    </w:p>
    <w:p w14:paraId="1F268276" w14:textId="77777777" w:rsidR="007F0B7B" w:rsidRDefault="007F0B7B" w:rsidP="007F0B7B">
      <w:proofErr w:type="spellStart"/>
      <w:r>
        <w:t>mysql</w:t>
      </w:r>
      <w:proofErr w:type="spellEnd"/>
      <w:r>
        <w:t>&gt;  INSERT INTO Employees (</w:t>
      </w:r>
      <w:proofErr w:type="spellStart"/>
      <w:r>
        <w:t>EmpID</w:t>
      </w:r>
      <w:proofErr w:type="spellEnd"/>
      <w:r>
        <w:t xml:space="preserve">, Name, Age, Department, Salary, </w:t>
      </w:r>
      <w:proofErr w:type="spellStart"/>
      <w:r>
        <w:t>JoiningDate</w:t>
      </w:r>
      <w:proofErr w:type="spellEnd"/>
      <w:r>
        <w:t>, City)</w:t>
      </w:r>
    </w:p>
    <w:p w14:paraId="2367B90B" w14:textId="77777777" w:rsidR="007F0B7B" w:rsidRDefault="007F0B7B" w:rsidP="007F0B7B">
      <w:r>
        <w:t xml:space="preserve">    -&gt;      VALUES</w:t>
      </w:r>
    </w:p>
    <w:p w14:paraId="5D329C1B" w14:textId="77777777" w:rsidR="007F0B7B" w:rsidRDefault="007F0B7B" w:rsidP="007F0B7B">
      <w:r>
        <w:t xml:space="preserve">    -&gt;      (1, 'Ram Patil', 28, 'IT', 60000.00, '2022-01-15', 'Mumbai'),</w:t>
      </w:r>
    </w:p>
    <w:p w14:paraId="799BB217" w14:textId="77777777" w:rsidR="007F0B7B" w:rsidRDefault="007F0B7B" w:rsidP="007F0B7B">
      <w:r>
        <w:t xml:space="preserve">    -&gt;   </w:t>
      </w:r>
      <w:proofErr w:type="gramStart"/>
      <w:r>
        <w:t xml:space="preserve">   (</w:t>
      </w:r>
      <w:proofErr w:type="gramEnd"/>
      <w:r>
        <w:t>2, 'Harry Kumar', 34, 'HR', 55000.00, '2021-06-10', 'Pune'),</w:t>
      </w:r>
    </w:p>
    <w:p w14:paraId="650C06FA" w14:textId="77777777" w:rsidR="007F0B7B" w:rsidRDefault="007F0B7B" w:rsidP="007F0B7B">
      <w:r>
        <w:t xml:space="preserve">    -&gt;   </w:t>
      </w:r>
      <w:proofErr w:type="gramStart"/>
      <w:r>
        <w:t xml:space="preserve">   (</w:t>
      </w:r>
      <w:proofErr w:type="gramEnd"/>
      <w:r>
        <w:t>3, 'Samarth Mahajan', 40, 'Finance', 75000.00, '2020-11-25', 'Nashik'),</w:t>
      </w:r>
    </w:p>
    <w:p w14:paraId="197490F2" w14:textId="77777777" w:rsidR="007F0B7B" w:rsidRDefault="007F0B7B" w:rsidP="007F0B7B">
      <w:r>
        <w:t xml:space="preserve">    -&gt;   </w:t>
      </w:r>
      <w:proofErr w:type="gramStart"/>
      <w:r>
        <w:t xml:space="preserve">   (</w:t>
      </w:r>
      <w:proofErr w:type="gramEnd"/>
      <w:r>
        <w:t xml:space="preserve">4, 'Prachi </w:t>
      </w:r>
      <w:proofErr w:type="spellStart"/>
      <w:r>
        <w:t>Sapkal</w:t>
      </w:r>
      <w:proofErr w:type="spellEnd"/>
      <w:r>
        <w:t>', 25, 'Marketing', 45000.00, '2023-03-01', '</w:t>
      </w:r>
      <w:proofErr w:type="spellStart"/>
      <w:r>
        <w:t>Bhusawal</w:t>
      </w:r>
      <w:proofErr w:type="spellEnd"/>
      <w:r>
        <w:t>'),</w:t>
      </w:r>
    </w:p>
    <w:p w14:paraId="27E94B83" w14:textId="77777777" w:rsidR="007F0B7B" w:rsidRDefault="007F0B7B" w:rsidP="007F0B7B">
      <w:r>
        <w:t xml:space="preserve">    -&gt;   </w:t>
      </w:r>
      <w:proofErr w:type="gramStart"/>
      <w:r>
        <w:t xml:space="preserve">   (</w:t>
      </w:r>
      <w:proofErr w:type="gramEnd"/>
      <w:r>
        <w:t xml:space="preserve">5, 'Pradnya </w:t>
      </w:r>
      <w:proofErr w:type="spellStart"/>
      <w:r>
        <w:t>Narwade</w:t>
      </w:r>
      <w:proofErr w:type="spellEnd"/>
      <w:r>
        <w:t>', 30, 'IT', 70000.00, '2021-09-18', 'Raver'),</w:t>
      </w:r>
    </w:p>
    <w:p w14:paraId="3C02B1E3" w14:textId="77777777" w:rsidR="007F0B7B" w:rsidRDefault="007F0B7B" w:rsidP="007F0B7B">
      <w:r>
        <w:t xml:space="preserve">    -&gt;   </w:t>
      </w:r>
      <w:proofErr w:type="gramStart"/>
      <w:r>
        <w:t xml:space="preserve">   (</w:t>
      </w:r>
      <w:proofErr w:type="gramEnd"/>
      <w:r>
        <w:t>6, 'Likhita Satav', 38, 'HR', 58000.00, '2019-02-22', 'Mumbai'),</w:t>
      </w:r>
    </w:p>
    <w:p w14:paraId="4E6F2E60" w14:textId="77777777" w:rsidR="007F0B7B" w:rsidRDefault="007F0B7B" w:rsidP="007F0B7B">
      <w:r>
        <w:t xml:space="preserve">    -&gt;   </w:t>
      </w:r>
      <w:proofErr w:type="gramStart"/>
      <w:r>
        <w:t xml:space="preserve">   (</w:t>
      </w:r>
      <w:proofErr w:type="gramEnd"/>
      <w:r>
        <w:t>7, 'Bhumi Arya', 45, 'Finance', 80000.00, '2018-08-30', 'Pune'),</w:t>
      </w:r>
    </w:p>
    <w:p w14:paraId="1A52FBB5" w14:textId="77777777" w:rsidR="007F0B7B" w:rsidRDefault="007F0B7B" w:rsidP="007F0B7B">
      <w:r>
        <w:t xml:space="preserve">    -&gt;   </w:t>
      </w:r>
      <w:proofErr w:type="gramStart"/>
      <w:r>
        <w:t xml:space="preserve">   (</w:t>
      </w:r>
      <w:proofErr w:type="gramEnd"/>
      <w:r>
        <w:t xml:space="preserve">8, 'Om </w:t>
      </w:r>
      <w:proofErr w:type="spellStart"/>
      <w:r>
        <w:t>Sangle</w:t>
      </w:r>
      <w:proofErr w:type="spellEnd"/>
      <w:r>
        <w:t>', 27, 'Marketing', 40000.00, '2022-11-15', '</w:t>
      </w:r>
      <w:proofErr w:type="spellStart"/>
      <w:r>
        <w:t>Jalgoan</w:t>
      </w:r>
      <w:proofErr w:type="spellEnd"/>
      <w:r>
        <w:t>'),</w:t>
      </w:r>
    </w:p>
    <w:p w14:paraId="7C8F18A1" w14:textId="77777777" w:rsidR="007F0B7B" w:rsidRDefault="007F0B7B" w:rsidP="007F0B7B">
      <w:r>
        <w:lastRenderedPageBreak/>
        <w:t xml:space="preserve">    -&gt;   </w:t>
      </w:r>
      <w:proofErr w:type="gramStart"/>
      <w:r>
        <w:t xml:space="preserve">   (</w:t>
      </w:r>
      <w:proofErr w:type="gramEnd"/>
      <w:r>
        <w:t xml:space="preserve">9, 'Narendra </w:t>
      </w:r>
      <w:proofErr w:type="spellStart"/>
      <w:r>
        <w:t>Harankar</w:t>
      </w:r>
      <w:proofErr w:type="spellEnd"/>
      <w:r>
        <w:t>', 32, 'IT', 65000.00, '2021-05-10', 'Pune'),</w:t>
      </w:r>
    </w:p>
    <w:p w14:paraId="18B0DC71" w14:textId="77777777" w:rsidR="007F0B7B" w:rsidRDefault="007F0B7B" w:rsidP="007F0B7B">
      <w:r>
        <w:t xml:space="preserve">    -&gt;   </w:t>
      </w:r>
      <w:proofErr w:type="gramStart"/>
      <w:r>
        <w:t xml:space="preserve">   (</w:t>
      </w:r>
      <w:proofErr w:type="gramEnd"/>
      <w:r>
        <w:t>10, 'Mohit Ingle', 29, 'Marketing', 42000.00, '2020-07-05', 'Delhi');</w:t>
      </w:r>
    </w:p>
    <w:p w14:paraId="54058995" w14:textId="77777777" w:rsidR="007F0B7B" w:rsidRDefault="007F0B7B" w:rsidP="007F0B7B">
      <w:r>
        <w:t>Query OK, 10 rows affected (0.03 sec)</w:t>
      </w:r>
    </w:p>
    <w:p w14:paraId="79BFC904" w14:textId="68DA20F7" w:rsidR="00F24F20" w:rsidRDefault="007F0B7B" w:rsidP="007F0B7B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132F8ECE" w14:textId="77777777" w:rsidR="006400D1" w:rsidRDefault="006400D1" w:rsidP="007F0B7B"/>
    <w:p w14:paraId="2BC1C406" w14:textId="77777777" w:rsidR="007F0B7B" w:rsidRDefault="007F0B7B" w:rsidP="007F0B7B">
      <w:r>
        <w:t>--3: Write an SQL query to display all the records from the Employees table.</w:t>
      </w:r>
    </w:p>
    <w:p w14:paraId="1DE79B0D" w14:textId="59340C80" w:rsidR="007F0B7B" w:rsidRDefault="007F0B7B" w:rsidP="007F0B7B">
      <w:proofErr w:type="spellStart"/>
      <w:r>
        <w:t>mysql</w:t>
      </w:r>
      <w:proofErr w:type="spellEnd"/>
      <w:r>
        <w:t xml:space="preserve">&gt; SELECT * FROM Employees; </w:t>
      </w:r>
    </w:p>
    <w:p w14:paraId="3CD06EFB" w14:textId="22D2643A" w:rsidR="007F0B7B" w:rsidRDefault="006400D1" w:rsidP="007F0B7B">
      <w:r w:rsidRPr="006400D1">
        <w:rPr>
          <w:noProof/>
        </w:rPr>
        <w:drawing>
          <wp:inline distT="0" distB="0" distL="0" distR="0" wp14:anchorId="7C0BE701" wp14:editId="1F0738B8">
            <wp:extent cx="594360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CD26" w14:textId="77777777" w:rsidR="006400D1" w:rsidRDefault="006400D1" w:rsidP="007F0B7B"/>
    <w:p w14:paraId="55C2D05C" w14:textId="77777777" w:rsidR="006400D1" w:rsidRDefault="006400D1" w:rsidP="006400D1">
      <w:r>
        <w:t>--4: Display only the Name, Department, and Salary of all employees</w:t>
      </w:r>
    </w:p>
    <w:p w14:paraId="4C6DCF97" w14:textId="58515CD4" w:rsidR="007F0B7B" w:rsidRDefault="006400D1" w:rsidP="007F0B7B">
      <w:proofErr w:type="spellStart"/>
      <w:r w:rsidRPr="006400D1">
        <w:t>mysql</w:t>
      </w:r>
      <w:proofErr w:type="spellEnd"/>
      <w:r w:rsidRPr="006400D1">
        <w:t>&gt; SELECT Name, Department, Salary FROM Employees;</w:t>
      </w:r>
    </w:p>
    <w:p w14:paraId="446321A2" w14:textId="6BC271AA" w:rsidR="006400D1" w:rsidRDefault="006400D1" w:rsidP="007F0B7B">
      <w:r w:rsidRPr="006400D1">
        <w:rPr>
          <w:noProof/>
        </w:rPr>
        <w:drawing>
          <wp:inline distT="0" distB="0" distL="0" distR="0" wp14:anchorId="177E167B" wp14:editId="5B311A8A">
            <wp:extent cx="3968954" cy="263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7042" w14:textId="77777777" w:rsidR="006400D1" w:rsidRDefault="006400D1" w:rsidP="007F0B7B"/>
    <w:p w14:paraId="4FF930AA" w14:textId="77777777" w:rsidR="006400D1" w:rsidRDefault="006400D1" w:rsidP="006400D1">
      <w:r>
        <w:t>--- Question 5: Display the records of employees who earn a salary greater than ₹50,0 00</w:t>
      </w:r>
    </w:p>
    <w:p w14:paraId="25CCCEB0" w14:textId="5735F399" w:rsidR="006400D1" w:rsidRDefault="006400D1" w:rsidP="006400D1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Employees  WHERE Salary &gt; 50000.00;</w:t>
      </w:r>
    </w:p>
    <w:p w14:paraId="5CDE4CD2" w14:textId="1E1ACE17" w:rsidR="006400D1" w:rsidRDefault="006400D1" w:rsidP="006400D1">
      <w:r w:rsidRPr="006400D1">
        <w:rPr>
          <w:noProof/>
        </w:rPr>
        <w:drawing>
          <wp:inline distT="0" distB="0" distL="0" distR="0" wp14:anchorId="70312848" wp14:editId="0967BCCB">
            <wp:extent cx="5943600" cy="1710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0FC4" w14:textId="77A689A6" w:rsidR="006400D1" w:rsidRDefault="006400D1" w:rsidP="006400D1"/>
    <w:p w14:paraId="2FAAE4C6" w14:textId="77777777" w:rsidR="006400D1" w:rsidRDefault="006400D1" w:rsidP="006400D1">
      <w:r>
        <w:t xml:space="preserve">--Question </w:t>
      </w:r>
      <w:proofErr w:type="gramStart"/>
      <w:r>
        <w:t>6:Display</w:t>
      </w:r>
      <w:proofErr w:type="gramEnd"/>
      <w:r>
        <w:t xml:space="preserve"> the employees who belong to IT </w:t>
      </w:r>
      <w:proofErr w:type="spellStart"/>
      <w:r>
        <w:t>depertment</w:t>
      </w:r>
      <w:proofErr w:type="spellEnd"/>
      <w:r>
        <w:t xml:space="preserve"> string comparison</w:t>
      </w:r>
    </w:p>
    <w:p w14:paraId="237236FD" w14:textId="77777777" w:rsidR="006400D1" w:rsidRDefault="006400D1" w:rsidP="006400D1">
      <w:proofErr w:type="spellStart"/>
      <w:r>
        <w:t>mysql</w:t>
      </w:r>
      <w:proofErr w:type="spellEnd"/>
      <w:r>
        <w:t>&gt; SELECT * FROM Employees</w:t>
      </w:r>
    </w:p>
    <w:p w14:paraId="4060DA2A" w14:textId="6FB457DB" w:rsidR="006400D1" w:rsidRDefault="006400D1" w:rsidP="006400D1">
      <w:r>
        <w:t xml:space="preserve">    -&gt; WHERE LOWER(Department) = 'it';</w:t>
      </w:r>
      <w:r w:rsidRPr="006400D1">
        <w:rPr>
          <w:noProof/>
        </w:rPr>
        <w:drawing>
          <wp:inline distT="0" distB="0" distL="0" distR="0" wp14:anchorId="2AE6A930" wp14:editId="1495CDC4">
            <wp:extent cx="5943600" cy="1193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391A" w14:textId="77777777" w:rsidR="006400D1" w:rsidRDefault="006400D1" w:rsidP="006400D1">
      <w:r>
        <w:t>--Question 7: Display Employees Whose Age is Between 25 and 35</w:t>
      </w:r>
    </w:p>
    <w:p w14:paraId="3B310367" w14:textId="77777777" w:rsidR="006400D1" w:rsidRDefault="006400D1" w:rsidP="006400D1">
      <w:proofErr w:type="spellStart"/>
      <w:r>
        <w:t>mysql</w:t>
      </w:r>
      <w:proofErr w:type="spellEnd"/>
      <w:r>
        <w:t>&gt; SELECT * FROM Employees</w:t>
      </w:r>
    </w:p>
    <w:p w14:paraId="39A5EDF8" w14:textId="0B8125B0" w:rsidR="006400D1" w:rsidRDefault="006400D1" w:rsidP="006400D1">
      <w:r>
        <w:t xml:space="preserve">    -&gt; WHERE Age BETWEEN 25 AND 35;</w:t>
      </w:r>
    </w:p>
    <w:p w14:paraId="748F9040" w14:textId="1D9C56AB" w:rsidR="006400D1" w:rsidRDefault="006400D1" w:rsidP="006400D1">
      <w:r w:rsidRPr="006400D1">
        <w:rPr>
          <w:noProof/>
        </w:rPr>
        <w:drawing>
          <wp:inline distT="0" distB="0" distL="0" distR="0" wp14:anchorId="7CD22748" wp14:editId="667E7D5D">
            <wp:extent cx="5943600" cy="1713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9798" w14:textId="76996E0D" w:rsidR="006400D1" w:rsidRDefault="006400D1" w:rsidP="006400D1">
      <w:r>
        <w:lastRenderedPageBreak/>
        <w:t xml:space="preserve">--Question 8:Display the </w:t>
      </w:r>
      <w:proofErr w:type="spellStart"/>
      <w:r>
        <w:t>the</w:t>
      </w:r>
      <w:proofErr w:type="spellEnd"/>
      <w:r>
        <w:t xml:space="preserve"> employees who joined the company after 1</w:t>
      </w:r>
      <w:r w:rsidRPr="00C7579A">
        <w:rPr>
          <w:vertAlign w:val="superscript"/>
        </w:rPr>
        <w:t>st</w:t>
      </w:r>
      <w:r>
        <w:t xml:space="preserve"> </w:t>
      </w:r>
      <w:proofErr w:type="spellStart"/>
      <w:r>
        <w:t>Jnanuary</w:t>
      </w:r>
      <w:proofErr w:type="spellEnd"/>
      <w:r>
        <w:t xml:space="preserve"> 2022.</w:t>
      </w:r>
    </w:p>
    <w:p w14:paraId="4B22C54D" w14:textId="77777777" w:rsidR="006400D1" w:rsidRDefault="006400D1" w:rsidP="006400D1">
      <w:proofErr w:type="spellStart"/>
      <w:r>
        <w:t>mysql</w:t>
      </w:r>
      <w:proofErr w:type="spellEnd"/>
      <w:r>
        <w:t>&gt; SELECT * FROM Employees</w:t>
      </w:r>
    </w:p>
    <w:p w14:paraId="771FECBE" w14:textId="36E1FC73" w:rsidR="006400D1" w:rsidRDefault="006400D1" w:rsidP="006400D1">
      <w:r>
        <w:t xml:space="preserve">    -&gt; WHERE Age &gt; 25 AND Age &lt; 35;</w:t>
      </w:r>
    </w:p>
    <w:p w14:paraId="169EA225" w14:textId="72C43BC4" w:rsidR="006400D1" w:rsidRDefault="006400D1" w:rsidP="006400D1">
      <w:r w:rsidRPr="006400D1">
        <w:rPr>
          <w:noProof/>
        </w:rPr>
        <w:drawing>
          <wp:inline distT="0" distB="0" distL="0" distR="0" wp14:anchorId="39ACA158" wp14:editId="79CAC3BE">
            <wp:extent cx="5943600" cy="1557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D632" w14:textId="467D627B" w:rsidR="006400D1" w:rsidRDefault="006400D1" w:rsidP="006400D1"/>
    <w:p w14:paraId="21E8C121" w14:textId="60FB96A6" w:rsidR="006400D1" w:rsidRDefault="006400D1" w:rsidP="006400D1">
      <w:r>
        <w:t>--Question 9:Display the employee from Mumbai or Pune city.</w:t>
      </w:r>
    </w:p>
    <w:p w14:paraId="2735743C" w14:textId="77777777" w:rsidR="006400D1" w:rsidRDefault="006400D1" w:rsidP="006400D1">
      <w:proofErr w:type="spellStart"/>
      <w:r>
        <w:t>mysql</w:t>
      </w:r>
      <w:proofErr w:type="spellEnd"/>
      <w:r>
        <w:t>&gt; SELECT * FROM Employees</w:t>
      </w:r>
    </w:p>
    <w:p w14:paraId="2ECF3B11" w14:textId="762B2C7A" w:rsidR="006400D1" w:rsidRDefault="006400D1" w:rsidP="006400D1">
      <w:r>
        <w:t xml:space="preserve">    -&gt; WHERE City IN ('Mumbai', 'Pune');</w:t>
      </w:r>
    </w:p>
    <w:p w14:paraId="715643C5" w14:textId="0E50B239" w:rsidR="006400D1" w:rsidRDefault="006400D1" w:rsidP="006400D1">
      <w:r w:rsidRPr="006400D1">
        <w:rPr>
          <w:noProof/>
        </w:rPr>
        <w:drawing>
          <wp:inline distT="0" distB="0" distL="0" distR="0" wp14:anchorId="4D1CD86A" wp14:editId="6C8D9316">
            <wp:extent cx="5943600" cy="1433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8AB" w14:textId="3A3D884C" w:rsidR="006400D1" w:rsidRDefault="006400D1" w:rsidP="006400D1"/>
    <w:p w14:paraId="7D4D5FD7" w14:textId="0F392158" w:rsidR="006400D1" w:rsidRDefault="006400D1" w:rsidP="006400D1">
      <w:r>
        <w:t xml:space="preserve">--Question </w:t>
      </w:r>
      <w:proofErr w:type="gramStart"/>
      <w:r>
        <w:t>10:Display</w:t>
      </w:r>
      <w:proofErr w:type="gramEnd"/>
      <w:r>
        <w:t xml:space="preserve"> the total number of employees in each</w:t>
      </w:r>
      <w:r w:rsidR="00894C2B">
        <w:t xml:space="preserve"> Department.</w:t>
      </w:r>
    </w:p>
    <w:p w14:paraId="3D3119A5" w14:textId="77777777" w:rsidR="00894C2B" w:rsidRDefault="00894C2B" w:rsidP="00894C2B">
      <w:proofErr w:type="spellStart"/>
      <w:r>
        <w:t>mysql</w:t>
      </w:r>
      <w:proofErr w:type="spellEnd"/>
      <w:r>
        <w:t xml:space="preserve">&gt; SELECT Department, COUNT(*) AS </w:t>
      </w:r>
      <w:proofErr w:type="spellStart"/>
      <w:r>
        <w:t>TotalEmployees</w:t>
      </w:r>
      <w:proofErr w:type="spellEnd"/>
    </w:p>
    <w:p w14:paraId="1DC0F68D" w14:textId="64A800B3" w:rsidR="00894C2B" w:rsidRDefault="00894C2B" w:rsidP="00894C2B">
      <w:r>
        <w:t xml:space="preserve">    -&gt; FROM Employees;</w:t>
      </w:r>
    </w:p>
    <w:p w14:paraId="122900F2" w14:textId="6F0E9576" w:rsidR="00894C2B" w:rsidRDefault="00894C2B" w:rsidP="00894C2B">
      <w:r w:rsidRPr="00894C2B">
        <w:rPr>
          <w:noProof/>
        </w:rPr>
        <w:lastRenderedPageBreak/>
        <w:drawing>
          <wp:inline distT="0" distB="0" distL="0" distR="0" wp14:anchorId="1D88BE77" wp14:editId="21FF929B">
            <wp:extent cx="2781443" cy="1581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E212" w14:textId="1C2FBC4E" w:rsidR="006400D1" w:rsidRDefault="006400D1" w:rsidP="006400D1"/>
    <w:p w14:paraId="6E57B7AD" w14:textId="28516F6E" w:rsidR="00894C2B" w:rsidRDefault="00894C2B" w:rsidP="006400D1">
      <w:r>
        <w:t xml:space="preserve">--Question </w:t>
      </w:r>
      <w:proofErr w:type="gramStart"/>
      <w:r>
        <w:t>11:Display</w:t>
      </w:r>
      <w:proofErr w:type="gramEnd"/>
      <w:r>
        <w:t xml:space="preserve"> the average salary of employees in </w:t>
      </w:r>
      <w:proofErr w:type="spellStart"/>
      <w:r>
        <w:t>eacha</w:t>
      </w:r>
      <w:proofErr w:type="spellEnd"/>
      <w:r>
        <w:t xml:space="preserve"> Department.</w:t>
      </w:r>
    </w:p>
    <w:p w14:paraId="607469A8" w14:textId="77777777" w:rsidR="00894C2B" w:rsidRDefault="00894C2B" w:rsidP="00894C2B">
      <w:proofErr w:type="spellStart"/>
      <w:r>
        <w:t>mysql</w:t>
      </w:r>
      <w:proofErr w:type="spellEnd"/>
      <w:r>
        <w:t xml:space="preserve">&gt; SELECT Department, AVG(Salary) AS </w:t>
      </w:r>
      <w:proofErr w:type="spellStart"/>
      <w:r>
        <w:t>AverageSalary</w:t>
      </w:r>
      <w:proofErr w:type="spellEnd"/>
    </w:p>
    <w:p w14:paraId="6D063F93" w14:textId="77777777" w:rsidR="00894C2B" w:rsidRDefault="00894C2B" w:rsidP="00894C2B">
      <w:r>
        <w:t xml:space="preserve">    -&gt; FROM Employees</w:t>
      </w:r>
    </w:p>
    <w:p w14:paraId="572CA4C1" w14:textId="5EC86B48" w:rsidR="00894C2B" w:rsidRDefault="00894C2B" w:rsidP="00894C2B">
      <w:r>
        <w:t xml:space="preserve">    -&gt; GROUP BY Department;</w:t>
      </w:r>
    </w:p>
    <w:p w14:paraId="49C89427" w14:textId="2784B22A" w:rsidR="00894C2B" w:rsidRDefault="00894C2B" w:rsidP="00894C2B">
      <w:r w:rsidRPr="00894C2B">
        <w:rPr>
          <w:noProof/>
        </w:rPr>
        <w:drawing>
          <wp:inline distT="0" distB="0" distL="0" distR="0" wp14:anchorId="3A729E3D" wp14:editId="5A2D6FD6">
            <wp:extent cx="2667137" cy="1587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AAC2" w14:textId="77777777" w:rsidR="00894C2B" w:rsidRDefault="00894C2B" w:rsidP="00894C2B"/>
    <w:p w14:paraId="7A3560A5" w14:textId="402F7C03" w:rsidR="00894C2B" w:rsidRDefault="00894C2B" w:rsidP="00894C2B">
      <w:r>
        <w:t>--Advanced Question:</w:t>
      </w:r>
    </w:p>
    <w:p w14:paraId="51C16B99" w14:textId="67CBCB7B" w:rsidR="00894C2B" w:rsidRDefault="00894C2B" w:rsidP="00894C2B">
      <w:r>
        <w:t xml:space="preserve">--Question </w:t>
      </w:r>
      <w:proofErr w:type="gramStart"/>
      <w:r>
        <w:t>12:Display</w:t>
      </w:r>
      <w:proofErr w:type="gramEnd"/>
      <w:r>
        <w:t xml:space="preserve"> the employee with the </w:t>
      </w:r>
      <w:proofErr w:type="spellStart"/>
      <w:r>
        <w:t>higest</w:t>
      </w:r>
      <w:proofErr w:type="spellEnd"/>
      <w:r>
        <w:t xml:space="preserve"> salary</w:t>
      </w:r>
    </w:p>
    <w:p w14:paraId="3A91E3F2" w14:textId="77777777" w:rsidR="00894C2B" w:rsidRDefault="00894C2B" w:rsidP="00894C2B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Employees</w:t>
      </w:r>
    </w:p>
    <w:p w14:paraId="104A2619" w14:textId="5579F5E3" w:rsidR="00894C2B" w:rsidRDefault="00894C2B" w:rsidP="00894C2B">
      <w:r>
        <w:t xml:space="preserve">    -&gt; WHERE Salary = (SELECT MAX(Salary) FROM Employees);</w:t>
      </w:r>
    </w:p>
    <w:p w14:paraId="42DAE35A" w14:textId="0FAAA27B" w:rsidR="00894C2B" w:rsidRDefault="00894C2B" w:rsidP="00894C2B">
      <w:r w:rsidRPr="00894C2B">
        <w:rPr>
          <w:noProof/>
        </w:rPr>
        <w:drawing>
          <wp:inline distT="0" distB="0" distL="0" distR="0" wp14:anchorId="5DD17D8F" wp14:editId="48CACF6F">
            <wp:extent cx="2292468" cy="10351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FF89" w14:textId="3982DCBF" w:rsidR="00894C2B" w:rsidRDefault="00894C2B" w:rsidP="00894C2B"/>
    <w:p w14:paraId="6C5B6B25" w14:textId="60563A90" w:rsidR="00894C2B" w:rsidRDefault="00894C2B" w:rsidP="00894C2B">
      <w:r>
        <w:lastRenderedPageBreak/>
        <w:t xml:space="preserve">--Question </w:t>
      </w:r>
      <w:proofErr w:type="gramStart"/>
      <w:r>
        <w:t>13:Display</w:t>
      </w:r>
      <w:proofErr w:type="gramEnd"/>
      <w:r>
        <w:t xml:space="preserve"> the top 3 </w:t>
      </w:r>
      <w:proofErr w:type="spellStart"/>
      <w:r>
        <w:t>higest</w:t>
      </w:r>
      <w:proofErr w:type="spellEnd"/>
      <w:r>
        <w:t>-paid employees</w:t>
      </w:r>
    </w:p>
    <w:p w14:paraId="32936B30" w14:textId="77777777" w:rsidR="003B11B4" w:rsidRDefault="003B11B4" w:rsidP="003B11B4">
      <w:proofErr w:type="spellStart"/>
      <w:r>
        <w:t>mysql</w:t>
      </w:r>
      <w:proofErr w:type="spellEnd"/>
      <w:r>
        <w:t>&gt; SELECT * FROM Employees</w:t>
      </w:r>
    </w:p>
    <w:p w14:paraId="5C83DCCA" w14:textId="77777777" w:rsidR="003B11B4" w:rsidRDefault="003B11B4" w:rsidP="003B11B4">
      <w:r>
        <w:t xml:space="preserve">    -&gt; ORDER BY Salary DESC</w:t>
      </w:r>
    </w:p>
    <w:p w14:paraId="67118937" w14:textId="01D4754E" w:rsidR="003B11B4" w:rsidRDefault="003B11B4" w:rsidP="003B11B4">
      <w:r>
        <w:t xml:space="preserve">    -&gt; LIMIT 3;</w:t>
      </w:r>
    </w:p>
    <w:p w14:paraId="4EA4E27D" w14:textId="3FC94074" w:rsidR="003B11B4" w:rsidRDefault="003B11B4" w:rsidP="003B11B4">
      <w:r w:rsidRPr="003B11B4">
        <w:rPr>
          <w:noProof/>
        </w:rPr>
        <w:drawing>
          <wp:inline distT="0" distB="0" distL="0" distR="0" wp14:anchorId="699C2AE4" wp14:editId="4668DBE8">
            <wp:extent cx="5943600" cy="113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6E92" w14:textId="59309501" w:rsidR="003B11B4" w:rsidRDefault="003B11B4" w:rsidP="003B11B4"/>
    <w:p w14:paraId="37D12985" w14:textId="1ACF2FC1" w:rsidR="003B11B4" w:rsidRDefault="003B11B4" w:rsidP="003B11B4">
      <w:r>
        <w:t xml:space="preserve">--Question </w:t>
      </w:r>
      <w:proofErr w:type="gramStart"/>
      <w:r>
        <w:t>14:Display</w:t>
      </w:r>
      <w:proofErr w:type="gramEnd"/>
      <w:r>
        <w:t xml:space="preserve"> employees sorted in Ascending order by Name and descending order by salary.</w:t>
      </w:r>
    </w:p>
    <w:p w14:paraId="4F8C9B3C" w14:textId="77777777" w:rsidR="00F50A6C" w:rsidRDefault="00F50A6C" w:rsidP="00F50A6C">
      <w:proofErr w:type="spellStart"/>
      <w:r>
        <w:t>mysql</w:t>
      </w:r>
      <w:proofErr w:type="spellEnd"/>
      <w:r>
        <w:t>&gt; SELECT * FROM Employees</w:t>
      </w:r>
    </w:p>
    <w:p w14:paraId="1BF246C1" w14:textId="602C38EB" w:rsidR="00F50A6C" w:rsidRDefault="00F50A6C" w:rsidP="00F50A6C">
      <w:r>
        <w:t xml:space="preserve">    -&gt; ORDER BY Name ASC, Salary DESC;</w:t>
      </w:r>
    </w:p>
    <w:p w14:paraId="18C2FE6D" w14:textId="1B906D55" w:rsidR="00F50A6C" w:rsidRDefault="00F50A6C" w:rsidP="007F0B7B">
      <w:r w:rsidRPr="00F50A6C">
        <w:rPr>
          <w:noProof/>
        </w:rPr>
        <w:drawing>
          <wp:inline distT="0" distB="0" distL="0" distR="0" wp14:anchorId="1BB46C4A" wp14:editId="015FB717">
            <wp:extent cx="5943600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72E" w14:textId="564EC642" w:rsidR="00F50A6C" w:rsidRDefault="00F50A6C" w:rsidP="007F0B7B"/>
    <w:p w14:paraId="2718B4CF" w14:textId="5FDFBF59" w:rsidR="00F50A6C" w:rsidRDefault="00F50A6C" w:rsidP="007F0B7B">
      <w:r>
        <w:t xml:space="preserve">--Question </w:t>
      </w:r>
      <w:proofErr w:type="gramStart"/>
      <w:r>
        <w:t>15:Update</w:t>
      </w:r>
      <w:proofErr w:type="gramEnd"/>
      <w:r>
        <w:t xml:space="preserve"> the salary of employees in the It department by increasing it by 10%.</w:t>
      </w:r>
    </w:p>
    <w:p w14:paraId="317C6ECE" w14:textId="77777777" w:rsidR="00F50A6C" w:rsidRDefault="00F50A6C" w:rsidP="00F50A6C">
      <w:proofErr w:type="spellStart"/>
      <w:r>
        <w:t>mysql</w:t>
      </w:r>
      <w:proofErr w:type="spellEnd"/>
      <w:r>
        <w:t>&gt; UPDATE Employees</w:t>
      </w:r>
    </w:p>
    <w:p w14:paraId="0DB39368" w14:textId="77777777" w:rsidR="00F50A6C" w:rsidRDefault="00F50A6C" w:rsidP="00F50A6C">
      <w:r>
        <w:t xml:space="preserve">    -&gt; SET Salary = Salary * 1.10</w:t>
      </w:r>
    </w:p>
    <w:p w14:paraId="3D2AA398" w14:textId="77777777" w:rsidR="00F50A6C" w:rsidRDefault="00F50A6C" w:rsidP="00F50A6C">
      <w:r>
        <w:t xml:space="preserve">    -&gt; WHERE Department = 'IT';</w:t>
      </w:r>
    </w:p>
    <w:p w14:paraId="27D2DB82" w14:textId="77777777" w:rsidR="00F50A6C" w:rsidRDefault="00F50A6C" w:rsidP="00F50A6C">
      <w:r>
        <w:t>Query OK, 3 rows affected (0.02 sec)</w:t>
      </w:r>
    </w:p>
    <w:p w14:paraId="25BC96B2" w14:textId="6C71FD7D" w:rsidR="00F50A6C" w:rsidRDefault="00F50A6C" w:rsidP="00F50A6C">
      <w:r>
        <w:t xml:space="preserve">Rows matched: </w:t>
      </w:r>
      <w:proofErr w:type="gramStart"/>
      <w:r>
        <w:t>3  Changed</w:t>
      </w:r>
      <w:proofErr w:type="gramEnd"/>
      <w:r>
        <w:t>: 3  Warnings: 0</w:t>
      </w:r>
    </w:p>
    <w:p w14:paraId="708327DC" w14:textId="77777777" w:rsidR="00F50A6C" w:rsidRDefault="00F50A6C" w:rsidP="00F50A6C">
      <w:proofErr w:type="spellStart"/>
      <w:r>
        <w:lastRenderedPageBreak/>
        <w:t>mysql</w:t>
      </w:r>
      <w:proofErr w:type="spellEnd"/>
      <w:r>
        <w:t>&gt; SELECT * FROM Employees</w:t>
      </w:r>
    </w:p>
    <w:p w14:paraId="0CB65A40" w14:textId="08A01540" w:rsidR="00F50A6C" w:rsidRDefault="00F50A6C" w:rsidP="00F50A6C">
      <w:r>
        <w:t xml:space="preserve">    -&gt; WHERE Department = 'IT';</w:t>
      </w:r>
    </w:p>
    <w:p w14:paraId="362A9539" w14:textId="10AFAA67" w:rsidR="00F50A6C" w:rsidRDefault="00F50A6C" w:rsidP="00F50A6C">
      <w:r w:rsidRPr="00F50A6C">
        <w:rPr>
          <w:noProof/>
        </w:rPr>
        <w:drawing>
          <wp:inline distT="0" distB="0" distL="0" distR="0" wp14:anchorId="3E28DC5A" wp14:editId="674F68BD">
            <wp:extent cx="5943600" cy="989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EBC7" w14:textId="005BFC97" w:rsidR="00F50A6C" w:rsidRDefault="00F50A6C" w:rsidP="007F0B7B"/>
    <w:p w14:paraId="63F5D324" w14:textId="0EFFCCAF" w:rsidR="00F50A6C" w:rsidRDefault="00F50A6C" w:rsidP="007F0B7B">
      <w:r>
        <w:t>--Question 16: Delete employees who belong in HR department.</w:t>
      </w:r>
    </w:p>
    <w:p w14:paraId="3BBCBCB4" w14:textId="77777777" w:rsidR="00F50A6C" w:rsidRDefault="00F50A6C" w:rsidP="00F50A6C">
      <w:proofErr w:type="spellStart"/>
      <w:r>
        <w:t>mysql</w:t>
      </w:r>
      <w:proofErr w:type="spellEnd"/>
      <w:r>
        <w:t>&gt; DELETE FROM Employees</w:t>
      </w:r>
    </w:p>
    <w:p w14:paraId="52A0138A" w14:textId="77777777" w:rsidR="00F50A6C" w:rsidRDefault="00F50A6C" w:rsidP="00F50A6C">
      <w:r>
        <w:t xml:space="preserve">    -&gt; WHERE Department = 'HR';</w:t>
      </w:r>
    </w:p>
    <w:p w14:paraId="065C0BFA" w14:textId="2DFAF72F" w:rsidR="00F50A6C" w:rsidRDefault="00F50A6C" w:rsidP="00F50A6C">
      <w:r>
        <w:t>Query OK, 2 rows affected (0.01 sec)</w:t>
      </w:r>
    </w:p>
    <w:p w14:paraId="0FE98551" w14:textId="5DB6F330" w:rsidR="004D1FEE" w:rsidRDefault="004D1FEE" w:rsidP="00F50A6C">
      <w:proofErr w:type="spellStart"/>
      <w:r w:rsidRPr="004D1FEE">
        <w:t>mysql</w:t>
      </w:r>
      <w:proofErr w:type="spellEnd"/>
      <w:r w:rsidRPr="004D1FEE">
        <w:t>&gt; SELECT * FROM Employees;</w:t>
      </w:r>
    </w:p>
    <w:p w14:paraId="0AD41020" w14:textId="4E9C5ABE" w:rsidR="00F50A6C" w:rsidRDefault="004D1FEE" w:rsidP="00F50A6C">
      <w:r w:rsidRPr="004D1FEE">
        <w:rPr>
          <w:noProof/>
        </w:rPr>
        <w:drawing>
          <wp:inline distT="0" distB="0" distL="0" distR="0" wp14:anchorId="29CB4E19" wp14:editId="35418794">
            <wp:extent cx="5943600" cy="1779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10D9" w14:textId="6A5D4F43" w:rsidR="004D1FEE" w:rsidRDefault="004D1FEE" w:rsidP="00F50A6C"/>
    <w:p w14:paraId="18B6B5E7" w14:textId="5062F998" w:rsidR="004D1FEE" w:rsidRDefault="004D1FEE" w:rsidP="00F50A6C">
      <w:r>
        <w:t xml:space="preserve">--Question </w:t>
      </w:r>
      <w:proofErr w:type="gramStart"/>
      <w:r>
        <w:t>17:Create</w:t>
      </w:r>
      <w:proofErr w:type="gramEnd"/>
      <w:r>
        <w:t xml:space="preserve"> a New table called project with the following </w:t>
      </w:r>
      <w:proofErr w:type="spellStart"/>
      <w:r>
        <w:t>colums</w:t>
      </w:r>
      <w:proofErr w:type="spellEnd"/>
      <w:r>
        <w:t xml:space="preserve"> </w:t>
      </w:r>
    </w:p>
    <w:p w14:paraId="7CABA45F" w14:textId="77777777" w:rsidR="004D1FEE" w:rsidRDefault="004D1FEE" w:rsidP="004D1FEE">
      <w:proofErr w:type="spellStart"/>
      <w:r>
        <w:t>mysql</w:t>
      </w:r>
      <w:proofErr w:type="spellEnd"/>
      <w:r>
        <w:t>&gt; CREATE TABLE Project (</w:t>
      </w:r>
    </w:p>
    <w:p w14:paraId="5FCDD86E" w14:textId="6F9C1ABC" w:rsidR="004D1FEE" w:rsidRDefault="004D1FEE" w:rsidP="004D1FEE">
      <w:r>
        <w:t xml:space="preserve">    -&gt;     Projected INT PRIMARY KEY,            </w:t>
      </w:r>
    </w:p>
    <w:p w14:paraId="76F4E0FB" w14:textId="525C2B5B" w:rsidR="004D1FEE" w:rsidRDefault="004D1FEE" w:rsidP="004D1FEE">
      <w:r>
        <w:t xml:space="preserve">    -&gt;     </w:t>
      </w:r>
      <w:proofErr w:type="spellStart"/>
      <w:r>
        <w:t>ProjectName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         </w:t>
      </w:r>
    </w:p>
    <w:p w14:paraId="2B67E20A" w14:textId="2870FB30" w:rsidR="004D1FEE" w:rsidRDefault="004D1FEE" w:rsidP="004D1FEE">
      <w:r>
        <w:t xml:space="preserve">    -&gt;     </w:t>
      </w:r>
      <w:proofErr w:type="spellStart"/>
      <w:r>
        <w:t>EmpID</w:t>
      </w:r>
      <w:proofErr w:type="spellEnd"/>
      <w:r>
        <w:t xml:space="preserve"> INT,                          </w:t>
      </w:r>
    </w:p>
    <w:p w14:paraId="4B575FFD" w14:textId="11611830" w:rsidR="004D1FEE" w:rsidRDefault="004D1FEE" w:rsidP="004D1FEE">
      <w:r>
        <w:t xml:space="preserve">    -&gt;     StartDate DATE,                       </w:t>
      </w:r>
    </w:p>
    <w:p w14:paraId="720A5C40" w14:textId="54E9A24F" w:rsidR="004D1FEE" w:rsidRDefault="004D1FEE" w:rsidP="004D1FEE">
      <w:r>
        <w:t xml:space="preserve">    -&gt;     EndDate DATE,                         </w:t>
      </w:r>
    </w:p>
    <w:p w14:paraId="1282004F" w14:textId="227D4ABB" w:rsidR="004D1FEE" w:rsidRDefault="004D1FEE" w:rsidP="004D1FEE">
      <w:r>
        <w:lastRenderedPageBreak/>
        <w:t xml:space="preserve">    -&gt;     FOREIGN KEY (</w:t>
      </w:r>
      <w:proofErr w:type="spellStart"/>
      <w:r>
        <w:t>EmpID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EmpID</w:t>
      </w:r>
      <w:proofErr w:type="spellEnd"/>
      <w:r>
        <w:t xml:space="preserve">)  </w:t>
      </w:r>
    </w:p>
    <w:p w14:paraId="20529052" w14:textId="77777777" w:rsidR="004D1FEE" w:rsidRDefault="004D1FEE" w:rsidP="004D1FEE">
      <w:r>
        <w:t xml:space="preserve">    -&gt; );</w:t>
      </w:r>
    </w:p>
    <w:p w14:paraId="464FD89F" w14:textId="3BA8AAC5" w:rsidR="004D1FEE" w:rsidRDefault="004D1FEE" w:rsidP="004D1FEE">
      <w:r>
        <w:t>Query OK, 0 rows affected (0.17 sec)</w:t>
      </w:r>
    </w:p>
    <w:p w14:paraId="724E8164" w14:textId="7A274BAD" w:rsidR="00F95863" w:rsidRDefault="00670C62" w:rsidP="00F95863">
      <w:r>
        <w:t>--Question</w:t>
      </w:r>
      <w:proofErr w:type="gramStart"/>
      <w:r>
        <w:t>18:Insert</w:t>
      </w:r>
      <w:proofErr w:type="gramEnd"/>
      <w:r>
        <w:t xml:space="preserve"> </w:t>
      </w:r>
      <w:proofErr w:type="spellStart"/>
      <w:r>
        <w:t>asample</w:t>
      </w:r>
      <w:proofErr w:type="spellEnd"/>
      <w:r>
        <w:t xml:space="preserve"> data inti Project table and Display all Project assigned to employee</w:t>
      </w:r>
    </w:p>
    <w:p w14:paraId="7614C3AE" w14:textId="77777777" w:rsidR="00670C62" w:rsidRDefault="00F95863" w:rsidP="00670C62">
      <w:r>
        <w:t xml:space="preserve">   </w:t>
      </w:r>
      <w:r w:rsidR="00670C62">
        <w:t>INSERT INTO Project (</w:t>
      </w:r>
      <w:proofErr w:type="spellStart"/>
      <w:r w:rsidR="00670C62">
        <w:t>project_id</w:t>
      </w:r>
      <w:proofErr w:type="spellEnd"/>
      <w:r w:rsidR="00670C62">
        <w:t xml:space="preserve">, </w:t>
      </w:r>
      <w:proofErr w:type="spellStart"/>
      <w:r w:rsidR="00670C62">
        <w:t>project_name</w:t>
      </w:r>
      <w:proofErr w:type="spellEnd"/>
      <w:r w:rsidR="00670C62">
        <w:t xml:space="preserve">, </w:t>
      </w:r>
      <w:proofErr w:type="spellStart"/>
      <w:r w:rsidR="00670C62">
        <w:t>start_date</w:t>
      </w:r>
      <w:proofErr w:type="spellEnd"/>
      <w:r w:rsidR="00670C62">
        <w:t xml:space="preserve">, </w:t>
      </w:r>
      <w:proofErr w:type="spellStart"/>
      <w:r w:rsidR="00670C62">
        <w:t>end_date</w:t>
      </w:r>
      <w:proofErr w:type="spellEnd"/>
      <w:r w:rsidR="00670C62">
        <w:t xml:space="preserve">, </w:t>
      </w:r>
      <w:proofErr w:type="spellStart"/>
      <w:r w:rsidR="00670C62">
        <w:t>manager_id</w:t>
      </w:r>
      <w:proofErr w:type="spellEnd"/>
      <w:r w:rsidR="00670C62">
        <w:t>)</w:t>
      </w:r>
    </w:p>
    <w:p w14:paraId="15A3D716" w14:textId="77777777" w:rsidR="00670C62" w:rsidRDefault="00670C62" w:rsidP="00670C62">
      <w:r>
        <w:t>VALUES</w:t>
      </w:r>
    </w:p>
    <w:p w14:paraId="497F179F" w14:textId="77777777" w:rsidR="00670C62" w:rsidRDefault="00670C62" w:rsidP="00670C62">
      <w:r>
        <w:t xml:space="preserve">    (101, 'Project Alpha', '2025-04-01', '2025-09-30', 1),</w:t>
      </w:r>
    </w:p>
    <w:p w14:paraId="2BBA042E" w14:textId="77777777" w:rsidR="00670C62" w:rsidRDefault="00670C62" w:rsidP="00670C62">
      <w:r>
        <w:t xml:space="preserve">    (102, 'Project Beta', '2025-05-15', '2025-10-15', 2),</w:t>
      </w:r>
    </w:p>
    <w:p w14:paraId="1A3F3540" w14:textId="77777777" w:rsidR="00670C62" w:rsidRDefault="00670C62" w:rsidP="00670C62">
      <w:r>
        <w:t xml:space="preserve">    (103, 'Project Gamma', '2025-06-01', '2025-12-31', 3),</w:t>
      </w:r>
    </w:p>
    <w:p w14:paraId="05EA983E" w14:textId="77777777" w:rsidR="00670C62" w:rsidRDefault="00670C62" w:rsidP="00670C62">
      <w:r>
        <w:t xml:space="preserve">    (105, 'Project Epsilon', '2025-05-15', '2025-10-15', 5),</w:t>
      </w:r>
    </w:p>
    <w:p w14:paraId="13DF3AA6" w14:textId="77777777" w:rsidR="00670C62" w:rsidRDefault="00670C62" w:rsidP="00670C62">
      <w:r>
        <w:t xml:space="preserve">    (106, 'Project Zeta', '2025-06-01', '2025-12-31', 6),</w:t>
      </w:r>
    </w:p>
    <w:p w14:paraId="75D9A7A7" w14:textId="77777777" w:rsidR="00670C62" w:rsidRDefault="00670C62" w:rsidP="00670C62">
      <w:r>
        <w:t xml:space="preserve">    (107, 'Project Eta', '2025-04-01', '2025-09-30', 7),</w:t>
      </w:r>
    </w:p>
    <w:p w14:paraId="3A019818" w14:textId="77777777" w:rsidR="00670C62" w:rsidRDefault="00670C62" w:rsidP="00670C62">
      <w:r>
        <w:t xml:space="preserve">    (108, 'Project Theta', '2025-05-15', '2025-10-15', 8),</w:t>
      </w:r>
    </w:p>
    <w:p w14:paraId="6A34B63F" w14:textId="77777777" w:rsidR="00670C62" w:rsidRDefault="00670C62" w:rsidP="00670C62">
      <w:r>
        <w:t xml:space="preserve">    (109, 'Project Iota', '2025-06-01', '2025-12-31', 9),</w:t>
      </w:r>
    </w:p>
    <w:p w14:paraId="2236DC31" w14:textId="195B124F" w:rsidR="00BB3633" w:rsidRDefault="00670C62" w:rsidP="00670C62">
      <w:r>
        <w:t xml:space="preserve">    (110, 'Project Kappa', '2025-04-01', '2025-09-30', 10);</w:t>
      </w:r>
    </w:p>
    <w:p w14:paraId="55DA3212" w14:textId="76CC053E" w:rsidR="00670C62" w:rsidRDefault="00670C62" w:rsidP="00670C62">
      <w:r>
        <w:t>Query OK, 10 rows affected (0.03 sec)</w:t>
      </w:r>
    </w:p>
    <w:p w14:paraId="58D22807" w14:textId="20A64009" w:rsidR="00670C62" w:rsidRDefault="00670C62" w:rsidP="00670C62">
      <w:r w:rsidRPr="00670C62">
        <w:drawing>
          <wp:inline distT="0" distB="0" distL="0" distR="0" wp14:anchorId="02EF7923" wp14:editId="00CBAC86">
            <wp:extent cx="5943600" cy="2929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BB3B" w14:textId="77777777" w:rsidR="00670C62" w:rsidRDefault="00670C62" w:rsidP="00670C62">
      <w:proofErr w:type="spellStart"/>
      <w:r>
        <w:lastRenderedPageBreak/>
        <w:t>mysql</w:t>
      </w:r>
      <w:proofErr w:type="spellEnd"/>
      <w:r>
        <w:t>&gt; SELECT</w:t>
      </w:r>
    </w:p>
    <w:p w14:paraId="53EC6B86" w14:textId="77777777" w:rsidR="00670C62" w:rsidRDefault="00670C62" w:rsidP="00670C62">
      <w:r>
        <w:t xml:space="preserve">    -&gt;     </w:t>
      </w:r>
      <w:proofErr w:type="spellStart"/>
      <w:proofErr w:type="gramStart"/>
      <w:r>
        <w:t>p.Projected</w:t>
      </w:r>
      <w:proofErr w:type="spellEnd"/>
      <w:proofErr w:type="gramEnd"/>
      <w:r>
        <w:t xml:space="preserve"> AS </w:t>
      </w:r>
      <w:proofErr w:type="spellStart"/>
      <w:r>
        <w:t>ProjectID</w:t>
      </w:r>
      <w:proofErr w:type="spellEnd"/>
      <w:r>
        <w:t>,</w:t>
      </w:r>
    </w:p>
    <w:p w14:paraId="2FE5CA26" w14:textId="77777777" w:rsidR="00670C62" w:rsidRDefault="00670C62" w:rsidP="00670C62">
      <w:r>
        <w:t xml:space="preserve">    -&gt;     </w:t>
      </w:r>
      <w:proofErr w:type="spellStart"/>
      <w:proofErr w:type="gramStart"/>
      <w:r>
        <w:t>p.ProjectName</w:t>
      </w:r>
      <w:proofErr w:type="spellEnd"/>
      <w:proofErr w:type="gramEnd"/>
      <w:r>
        <w:t>,</w:t>
      </w:r>
    </w:p>
    <w:p w14:paraId="1D88EA46" w14:textId="77777777" w:rsidR="00670C62" w:rsidRDefault="00670C62" w:rsidP="00670C62">
      <w:r>
        <w:t xml:space="preserve">    -&gt;     </w:t>
      </w:r>
      <w:proofErr w:type="spellStart"/>
      <w:proofErr w:type="gramStart"/>
      <w:r>
        <w:t>p.StartDate</w:t>
      </w:r>
      <w:proofErr w:type="spellEnd"/>
      <w:proofErr w:type="gramEnd"/>
      <w:r>
        <w:t>,</w:t>
      </w:r>
    </w:p>
    <w:p w14:paraId="28904A6F" w14:textId="77777777" w:rsidR="00670C62" w:rsidRDefault="00670C62" w:rsidP="00670C62">
      <w:r>
        <w:t xml:space="preserve">    -&gt;     </w:t>
      </w:r>
      <w:proofErr w:type="spellStart"/>
      <w:proofErr w:type="gramStart"/>
      <w:r>
        <w:t>p.EndDate</w:t>
      </w:r>
      <w:proofErr w:type="spellEnd"/>
      <w:proofErr w:type="gramEnd"/>
      <w:r>
        <w:t>,</w:t>
      </w:r>
    </w:p>
    <w:p w14:paraId="42845758" w14:textId="77777777" w:rsidR="00670C62" w:rsidRDefault="00670C62" w:rsidP="00670C62">
      <w:r>
        <w:t xml:space="preserve">    -&gt;     </w:t>
      </w:r>
      <w:proofErr w:type="spellStart"/>
      <w:proofErr w:type="gramStart"/>
      <w:r>
        <w:t>e.Name</w:t>
      </w:r>
      <w:proofErr w:type="spellEnd"/>
      <w:proofErr w:type="gramEnd"/>
      <w:r>
        <w:t xml:space="preserve"> AS </w:t>
      </w:r>
      <w:proofErr w:type="spellStart"/>
      <w:r>
        <w:t>EmployeeName</w:t>
      </w:r>
      <w:proofErr w:type="spellEnd"/>
    </w:p>
    <w:p w14:paraId="6A17AEB2" w14:textId="77777777" w:rsidR="00670C62" w:rsidRDefault="00670C62" w:rsidP="00670C62">
      <w:r>
        <w:t xml:space="preserve">    -&gt; FROM</w:t>
      </w:r>
    </w:p>
    <w:p w14:paraId="2995D9CD" w14:textId="77777777" w:rsidR="00670C62" w:rsidRDefault="00670C62" w:rsidP="00670C62">
      <w:r>
        <w:t xml:space="preserve">    -&gt;     Project p</w:t>
      </w:r>
    </w:p>
    <w:p w14:paraId="74D15FF7" w14:textId="77777777" w:rsidR="00670C62" w:rsidRDefault="00670C62" w:rsidP="00670C62">
      <w:r>
        <w:t xml:space="preserve">    -&gt; JOIN</w:t>
      </w:r>
    </w:p>
    <w:p w14:paraId="24F36B52" w14:textId="15403167" w:rsidR="00670C62" w:rsidRDefault="00670C62" w:rsidP="00670C62">
      <w:r>
        <w:t xml:space="preserve">    -&gt;     Employees e ON </w:t>
      </w:r>
      <w:proofErr w:type="spellStart"/>
      <w:proofErr w:type="gramStart"/>
      <w:r>
        <w:t>p.EmpID</w:t>
      </w:r>
      <w:proofErr w:type="spellEnd"/>
      <w:proofErr w:type="gramEnd"/>
      <w:r>
        <w:t xml:space="preserve"> = </w:t>
      </w:r>
      <w:proofErr w:type="spellStart"/>
      <w:r>
        <w:t>e.EmpID</w:t>
      </w:r>
      <w:proofErr w:type="spellEnd"/>
      <w:r>
        <w:t>;</w:t>
      </w:r>
    </w:p>
    <w:p w14:paraId="5AB40C4A" w14:textId="675EF800" w:rsidR="00670C62" w:rsidRDefault="00670C62" w:rsidP="00670C62">
      <w:r w:rsidRPr="00670C62">
        <w:drawing>
          <wp:inline distT="0" distB="0" distL="0" distR="0" wp14:anchorId="1C6927AD" wp14:editId="794F0425">
            <wp:extent cx="5943600" cy="2390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FBE1" w14:textId="2737C573" w:rsidR="00670C62" w:rsidRDefault="00670C62" w:rsidP="00670C62"/>
    <w:p w14:paraId="219E9709" w14:textId="234D3069" w:rsidR="00670C62" w:rsidRDefault="00670C62" w:rsidP="00670C62">
      <w:r>
        <w:t xml:space="preserve">--Question </w:t>
      </w:r>
      <w:proofErr w:type="gramStart"/>
      <w:r>
        <w:t>19:</w:t>
      </w:r>
      <w:r w:rsidR="00E35DB8">
        <w:t>Display</w:t>
      </w:r>
      <w:proofErr w:type="gramEnd"/>
      <w:r w:rsidR="00E35DB8">
        <w:t xml:space="preserve"> the list of </w:t>
      </w:r>
      <w:proofErr w:type="spellStart"/>
      <w:r w:rsidR="00E35DB8">
        <w:t>employess</w:t>
      </w:r>
      <w:proofErr w:type="spellEnd"/>
      <w:r w:rsidR="00E35DB8">
        <w:t xml:space="preserve"> who are working on a project that start after 1 </w:t>
      </w:r>
      <w:proofErr w:type="spellStart"/>
      <w:r w:rsidR="00E35DB8">
        <w:t>january</w:t>
      </w:r>
      <w:proofErr w:type="spellEnd"/>
      <w:r w:rsidR="00E35DB8">
        <w:t xml:space="preserve"> 2023.</w:t>
      </w:r>
    </w:p>
    <w:p w14:paraId="30B851D1" w14:textId="77777777" w:rsidR="00E35DB8" w:rsidRDefault="00E35DB8" w:rsidP="00E35DB8">
      <w:proofErr w:type="spellStart"/>
      <w:r>
        <w:t>mysql</w:t>
      </w:r>
      <w:proofErr w:type="spellEnd"/>
      <w:r>
        <w:t>&gt; SELECT</w:t>
      </w:r>
    </w:p>
    <w:p w14:paraId="2A27892E" w14:textId="77777777" w:rsidR="00E35DB8" w:rsidRDefault="00E35DB8" w:rsidP="00E35DB8">
      <w:r>
        <w:t xml:space="preserve">    -&gt;     </w:t>
      </w:r>
      <w:proofErr w:type="spellStart"/>
      <w:proofErr w:type="gramStart"/>
      <w:r>
        <w:t>e.EmpID</w:t>
      </w:r>
      <w:proofErr w:type="spellEnd"/>
      <w:proofErr w:type="gramEnd"/>
      <w:r>
        <w:t>,</w:t>
      </w:r>
    </w:p>
    <w:p w14:paraId="49C683C6" w14:textId="77777777" w:rsidR="00E35DB8" w:rsidRDefault="00E35DB8" w:rsidP="00E35DB8">
      <w:r>
        <w:t xml:space="preserve">    -&gt;     </w:t>
      </w:r>
      <w:proofErr w:type="spellStart"/>
      <w:proofErr w:type="gramStart"/>
      <w:r>
        <w:t>e.Name</w:t>
      </w:r>
      <w:proofErr w:type="spellEnd"/>
      <w:proofErr w:type="gramEnd"/>
      <w:r>
        <w:t>,</w:t>
      </w:r>
    </w:p>
    <w:p w14:paraId="5FBA2981" w14:textId="77777777" w:rsidR="00E35DB8" w:rsidRDefault="00E35DB8" w:rsidP="00E35DB8">
      <w:r>
        <w:t xml:space="preserve">    -&gt;     </w:t>
      </w:r>
      <w:proofErr w:type="spellStart"/>
      <w:proofErr w:type="gramStart"/>
      <w:r>
        <w:t>e.Department</w:t>
      </w:r>
      <w:proofErr w:type="spellEnd"/>
      <w:proofErr w:type="gramEnd"/>
      <w:r>
        <w:t>,</w:t>
      </w:r>
    </w:p>
    <w:p w14:paraId="03D72D42" w14:textId="77777777" w:rsidR="00E35DB8" w:rsidRDefault="00E35DB8" w:rsidP="00E35DB8">
      <w:r>
        <w:t xml:space="preserve">    -&gt;     </w:t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70EFE5F6" w14:textId="77777777" w:rsidR="00E35DB8" w:rsidRDefault="00E35DB8" w:rsidP="00E35DB8">
      <w:r>
        <w:t xml:space="preserve">    -&gt;     </w:t>
      </w:r>
      <w:proofErr w:type="spellStart"/>
      <w:proofErr w:type="gramStart"/>
      <w:r>
        <w:t>e.JoiningDate</w:t>
      </w:r>
      <w:proofErr w:type="spellEnd"/>
      <w:proofErr w:type="gramEnd"/>
      <w:r>
        <w:t>,</w:t>
      </w:r>
    </w:p>
    <w:p w14:paraId="3E55F5EB" w14:textId="77777777" w:rsidR="00E35DB8" w:rsidRDefault="00E35DB8" w:rsidP="00E35DB8">
      <w:r>
        <w:lastRenderedPageBreak/>
        <w:t xml:space="preserve">    -&gt;     </w:t>
      </w:r>
      <w:proofErr w:type="spellStart"/>
      <w:proofErr w:type="gramStart"/>
      <w:r>
        <w:t>p.Projected</w:t>
      </w:r>
      <w:proofErr w:type="spellEnd"/>
      <w:proofErr w:type="gramEnd"/>
      <w:r>
        <w:t xml:space="preserve"> AS </w:t>
      </w:r>
      <w:proofErr w:type="spellStart"/>
      <w:r>
        <w:t>ProjectID</w:t>
      </w:r>
      <w:proofErr w:type="spellEnd"/>
      <w:r>
        <w:t>,</w:t>
      </w:r>
    </w:p>
    <w:p w14:paraId="02C8136A" w14:textId="77777777" w:rsidR="00E35DB8" w:rsidRDefault="00E35DB8" w:rsidP="00E35DB8">
      <w:r>
        <w:t xml:space="preserve">    -&gt;     </w:t>
      </w:r>
      <w:proofErr w:type="spellStart"/>
      <w:proofErr w:type="gramStart"/>
      <w:r>
        <w:t>p.ProjectName</w:t>
      </w:r>
      <w:proofErr w:type="spellEnd"/>
      <w:proofErr w:type="gramEnd"/>
      <w:r>
        <w:t>,</w:t>
      </w:r>
    </w:p>
    <w:p w14:paraId="509D7138" w14:textId="77777777" w:rsidR="00E35DB8" w:rsidRDefault="00E35DB8" w:rsidP="00E35DB8">
      <w:r>
        <w:t xml:space="preserve">    -&gt;     </w:t>
      </w:r>
      <w:proofErr w:type="spellStart"/>
      <w:proofErr w:type="gramStart"/>
      <w:r>
        <w:t>p.StartDate</w:t>
      </w:r>
      <w:proofErr w:type="spellEnd"/>
      <w:proofErr w:type="gramEnd"/>
    </w:p>
    <w:p w14:paraId="430D5586" w14:textId="77777777" w:rsidR="00E35DB8" w:rsidRDefault="00E35DB8" w:rsidP="00E35DB8">
      <w:r>
        <w:t xml:space="preserve">    -&gt; FROM</w:t>
      </w:r>
    </w:p>
    <w:p w14:paraId="7196E0E6" w14:textId="77777777" w:rsidR="00E35DB8" w:rsidRDefault="00E35DB8" w:rsidP="00E35DB8">
      <w:r>
        <w:t xml:space="preserve">    -&gt;     Employees e</w:t>
      </w:r>
    </w:p>
    <w:p w14:paraId="443ED4FC" w14:textId="77777777" w:rsidR="00E35DB8" w:rsidRDefault="00E35DB8" w:rsidP="00E35DB8">
      <w:r>
        <w:t xml:space="preserve">    -&gt; INNER JOIN</w:t>
      </w:r>
    </w:p>
    <w:p w14:paraId="397DA416" w14:textId="77777777" w:rsidR="00E35DB8" w:rsidRDefault="00E35DB8" w:rsidP="00E35DB8">
      <w:r>
        <w:t xml:space="preserve">    -&gt;     Project p ON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r>
        <w:t>p.EmpID</w:t>
      </w:r>
      <w:proofErr w:type="spellEnd"/>
    </w:p>
    <w:p w14:paraId="240C9FFC" w14:textId="77777777" w:rsidR="00E35DB8" w:rsidRDefault="00E35DB8" w:rsidP="00E35DB8">
      <w:r>
        <w:t xml:space="preserve">    -&gt; WHERE</w:t>
      </w:r>
    </w:p>
    <w:p w14:paraId="6346F772" w14:textId="3B0B01D5" w:rsidR="00E35DB8" w:rsidRDefault="00E35DB8" w:rsidP="00E35DB8">
      <w:r>
        <w:t xml:space="preserve">    -&gt;     </w:t>
      </w:r>
      <w:proofErr w:type="spellStart"/>
      <w:proofErr w:type="gramStart"/>
      <w:r>
        <w:t>p.StartDate</w:t>
      </w:r>
      <w:proofErr w:type="spellEnd"/>
      <w:proofErr w:type="gramEnd"/>
      <w:r>
        <w:t xml:space="preserve"> &gt; '2023-01-01';</w:t>
      </w:r>
    </w:p>
    <w:p w14:paraId="30522ECF" w14:textId="0C8CC87D" w:rsidR="00E35DB8" w:rsidRDefault="00E35DB8" w:rsidP="00E35DB8">
      <w:r w:rsidRPr="00E35DB8">
        <w:drawing>
          <wp:inline distT="0" distB="0" distL="0" distR="0" wp14:anchorId="002727BF" wp14:editId="4F8DC35E">
            <wp:extent cx="5943600" cy="16103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2700" w14:textId="2488D855" w:rsidR="00E35DB8" w:rsidRDefault="00E35DB8" w:rsidP="00E35DB8"/>
    <w:p w14:paraId="37F7D161" w14:textId="66B2A285" w:rsidR="00670C62" w:rsidRDefault="00E35DB8" w:rsidP="00670C62">
      <w:r>
        <w:t xml:space="preserve">--Question </w:t>
      </w:r>
      <w:proofErr w:type="gramStart"/>
      <w:r>
        <w:t>20:Display</w:t>
      </w:r>
      <w:proofErr w:type="gramEnd"/>
      <w:r>
        <w:t xml:space="preserve"> employees who are not assigned to any project.</w:t>
      </w:r>
    </w:p>
    <w:p w14:paraId="6C36794B" w14:textId="77777777" w:rsidR="00E35DB8" w:rsidRDefault="00E35DB8" w:rsidP="00E35DB8">
      <w:proofErr w:type="spellStart"/>
      <w:r>
        <w:t>mysql</w:t>
      </w:r>
      <w:proofErr w:type="spellEnd"/>
      <w:r>
        <w:t>&gt; DELETE FROM Project</w:t>
      </w:r>
    </w:p>
    <w:p w14:paraId="00D81887" w14:textId="77777777" w:rsidR="00E35DB8" w:rsidRDefault="00E35DB8" w:rsidP="00E35DB8">
      <w:r>
        <w:t xml:space="preserve">    -&gt; WHERE Projected = 101;</w:t>
      </w:r>
    </w:p>
    <w:p w14:paraId="5DF11849" w14:textId="12BB8AD8" w:rsidR="00E35DB8" w:rsidRDefault="00E35DB8" w:rsidP="00E35DB8">
      <w:r>
        <w:t>Query OK, 1 row affected (0.03 sec)</w:t>
      </w:r>
    </w:p>
    <w:p w14:paraId="33BB1F1F" w14:textId="6FB80BA9" w:rsidR="00E35DB8" w:rsidRDefault="00E35DB8" w:rsidP="00E35DB8">
      <w:r w:rsidRPr="00E35DB8">
        <w:lastRenderedPageBreak/>
        <w:drawing>
          <wp:inline distT="0" distB="0" distL="0" distR="0" wp14:anchorId="0FE38C32" wp14:editId="606DC9E7">
            <wp:extent cx="5943600" cy="2752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3ECA" w14:textId="77777777" w:rsidR="00E35DB8" w:rsidRDefault="00E35DB8" w:rsidP="00E35DB8">
      <w:proofErr w:type="spellStart"/>
      <w:r>
        <w:t>mysql</w:t>
      </w:r>
      <w:proofErr w:type="spellEnd"/>
      <w:r>
        <w:t>&gt; SELECT</w:t>
      </w:r>
    </w:p>
    <w:p w14:paraId="3A32CA18" w14:textId="003EA166" w:rsidR="00E35DB8" w:rsidRDefault="00E35DB8" w:rsidP="00E35DB8">
      <w:r>
        <w:t xml:space="preserve">    -&gt;     </w:t>
      </w:r>
      <w:proofErr w:type="spellStart"/>
      <w:proofErr w:type="gramStart"/>
      <w:r>
        <w:t>e.EmpID</w:t>
      </w:r>
      <w:proofErr w:type="spellEnd"/>
      <w:proofErr w:type="gramEnd"/>
      <w:r>
        <w:t xml:space="preserve">,  </w:t>
      </w:r>
      <w:proofErr w:type="spellStart"/>
      <w:r>
        <w:t>e.Name</w:t>
      </w:r>
      <w:proofErr w:type="spellEnd"/>
      <w:r>
        <w:t xml:space="preserve">,  </w:t>
      </w:r>
      <w:proofErr w:type="spellStart"/>
      <w:r>
        <w:t>e.Department</w:t>
      </w:r>
      <w:proofErr w:type="spellEnd"/>
      <w:r>
        <w:t>,</w:t>
      </w:r>
    </w:p>
    <w:p w14:paraId="497FCF9D" w14:textId="77777777" w:rsidR="00E35DB8" w:rsidRDefault="00E35DB8" w:rsidP="00E35DB8">
      <w:r>
        <w:t xml:space="preserve">    -&gt;     </w:t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474C8C28" w14:textId="77777777" w:rsidR="00E35DB8" w:rsidRDefault="00E35DB8" w:rsidP="00E35DB8">
      <w:r>
        <w:t xml:space="preserve">    -&gt;     </w:t>
      </w:r>
      <w:proofErr w:type="spellStart"/>
      <w:proofErr w:type="gramStart"/>
      <w:r>
        <w:t>e.JoiningDate</w:t>
      </w:r>
      <w:proofErr w:type="spellEnd"/>
      <w:proofErr w:type="gramEnd"/>
      <w:r>
        <w:t>,</w:t>
      </w:r>
    </w:p>
    <w:p w14:paraId="5EA9B75E" w14:textId="77777777" w:rsidR="00E35DB8" w:rsidRDefault="00E35DB8" w:rsidP="00E35DB8">
      <w:r>
        <w:t xml:space="preserve">    -&gt;     </w:t>
      </w:r>
      <w:proofErr w:type="spellStart"/>
      <w:proofErr w:type="gramStart"/>
      <w:r>
        <w:t>e.City</w:t>
      </w:r>
      <w:proofErr w:type="spellEnd"/>
      <w:proofErr w:type="gramEnd"/>
    </w:p>
    <w:p w14:paraId="2FEC6D03" w14:textId="77777777" w:rsidR="00E35DB8" w:rsidRDefault="00E35DB8" w:rsidP="00E35DB8">
      <w:r>
        <w:t xml:space="preserve">    -&gt; FROM</w:t>
      </w:r>
    </w:p>
    <w:p w14:paraId="1C1EDA18" w14:textId="77777777" w:rsidR="00E35DB8" w:rsidRDefault="00E35DB8" w:rsidP="00E35DB8">
      <w:r>
        <w:t xml:space="preserve">    -&gt;     Employees e</w:t>
      </w:r>
    </w:p>
    <w:p w14:paraId="66A18190" w14:textId="77777777" w:rsidR="00E35DB8" w:rsidRDefault="00E35DB8" w:rsidP="00E35DB8">
      <w:r>
        <w:t xml:space="preserve">    -&gt; LEFT JOIN</w:t>
      </w:r>
    </w:p>
    <w:p w14:paraId="5CF47004" w14:textId="77777777" w:rsidR="00E35DB8" w:rsidRDefault="00E35DB8" w:rsidP="00E35DB8">
      <w:r>
        <w:t xml:space="preserve">    -&gt;     Project p ON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r>
        <w:t>p.EmpID</w:t>
      </w:r>
      <w:proofErr w:type="spellEnd"/>
    </w:p>
    <w:p w14:paraId="287A2937" w14:textId="77777777" w:rsidR="00E35DB8" w:rsidRDefault="00E35DB8" w:rsidP="00E35DB8">
      <w:r>
        <w:t xml:space="preserve">    -&gt; WHERE</w:t>
      </w:r>
    </w:p>
    <w:p w14:paraId="02A450BA" w14:textId="1D784F20" w:rsidR="00E35DB8" w:rsidRDefault="00E35DB8" w:rsidP="00E35DB8">
      <w:r>
        <w:t xml:space="preserve">    -&gt;     </w:t>
      </w:r>
      <w:proofErr w:type="spellStart"/>
      <w:proofErr w:type="gramStart"/>
      <w:r>
        <w:t>p.Projected</w:t>
      </w:r>
      <w:proofErr w:type="spellEnd"/>
      <w:proofErr w:type="gramEnd"/>
      <w:r>
        <w:t xml:space="preserve"> IS NULL;</w:t>
      </w:r>
    </w:p>
    <w:p w14:paraId="2B804416" w14:textId="2477E92A" w:rsidR="00E35DB8" w:rsidRDefault="00E35DB8" w:rsidP="00E35DB8">
      <w:r w:rsidRPr="00E35DB8">
        <w:drawing>
          <wp:inline distT="0" distB="0" distL="0" distR="0" wp14:anchorId="2738ADA0" wp14:editId="4FE1ABE4">
            <wp:extent cx="5943600" cy="1125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41CB" w14:textId="0D674933" w:rsidR="00BB3633" w:rsidRDefault="00BB3633" w:rsidP="00BB3633">
      <w:r>
        <w:t xml:space="preserve">    </w:t>
      </w:r>
    </w:p>
    <w:sectPr w:rsidR="00BB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7B"/>
    <w:rsid w:val="00013DD6"/>
    <w:rsid w:val="003B11B4"/>
    <w:rsid w:val="004D1FEE"/>
    <w:rsid w:val="006400D1"/>
    <w:rsid w:val="00670C62"/>
    <w:rsid w:val="007F0B7B"/>
    <w:rsid w:val="00894C2B"/>
    <w:rsid w:val="00BB3633"/>
    <w:rsid w:val="00DD20D8"/>
    <w:rsid w:val="00E35DB8"/>
    <w:rsid w:val="00F24F20"/>
    <w:rsid w:val="00F50A6C"/>
    <w:rsid w:val="00F9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FD3A"/>
  <w15:docId w15:val="{16FEE9C9-C9C4-4D52-9D88-CECD6041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77</TotalTime>
  <Pages>11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2025-03-31T08:46:00Z</dcterms:created>
  <dcterms:modified xsi:type="dcterms:W3CDTF">2025-03-31T12:29:00Z</dcterms:modified>
</cp:coreProperties>
</file>